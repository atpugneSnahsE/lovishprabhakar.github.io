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FE0D" w14:textId="03ED9494" w:rsidR="00816216" w:rsidRDefault="000405BD" w:rsidP="00141A4C">
      <w:pPr>
        <w:pStyle w:val="Title"/>
      </w:pPr>
      <w:proofErr w:type="spellStart"/>
      <w:r>
        <w:t>Lovish</w:t>
      </w:r>
      <w:proofErr w:type="spellEnd"/>
      <w:r>
        <w:t xml:space="preserve"> Prabhakar</w:t>
      </w:r>
    </w:p>
    <w:p w14:paraId="1FECE6CE" w14:textId="64D0013D" w:rsidR="00141A4C" w:rsidRDefault="00141A4C" w:rsidP="00141A4C">
      <w:r>
        <w:t> </w:t>
      </w:r>
      <w:r w:rsidR="00693289">
        <w:t>(</w:t>
      </w:r>
      <w:r w:rsidR="000405BD">
        <w:t>+91</w:t>
      </w:r>
      <w:r w:rsidR="00693289">
        <w:t>)</w:t>
      </w:r>
      <w:r w:rsidR="000405BD">
        <w:t xml:space="preserve"> 798-6486-159</w:t>
      </w:r>
      <w:r>
        <w:t> | </w:t>
      </w:r>
      <w:r w:rsidR="000405BD">
        <w:t>lovishprabhaka</w:t>
      </w:r>
      <w:r w:rsidR="001C3926">
        <w:t>r</w:t>
      </w:r>
      <w:r w:rsidR="000405BD">
        <w:t>@gmail.com</w:t>
      </w:r>
    </w:p>
    <w:p w14:paraId="5E5F3B82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AF8F2E6B55A5428E82EF0B664C7B8E00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067ADFCB" w14:textId="38A322E6" w:rsidR="006270A9" w:rsidRPr="00337A87" w:rsidRDefault="00337A87" w:rsidP="00337A87">
      <w:pPr>
        <w:ind w:left="405"/>
        <w:rPr>
          <w:rFonts w:ascii="Lato" w:hAnsi="Lato"/>
          <w:color w:val="121416"/>
        </w:rPr>
      </w:pPr>
      <w:r>
        <w:rPr>
          <w:rStyle w:val="Strong"/>
          <w:rFonts w:ascii="Lato" w:hAnsi="Lato"/>
          <w:b w:val="0"/>
          <w:bCs w:val="0"/>
          <w:color w:val="121416"/>
        </w:rPr>
        <w:t xml:space="preserve">A Tech enthusiast who </w:t>
      </w:r>
      <w:r w:rsidR="00A016CC">
        <w:rPr>
          <w:rStyle w:val="Strong"/>
          <w:rFonts w:ascii="Lato" w:hAnsi="Lato"/>
          <w:b w:val="0"/>
          <w:bCs w:val="0"/>
          <w:color w:val="121416"/>
        </w:rPr>
        <w:t>is l</w:t>
      </w:r>
      <w:r w:rsidR="00E20518" w:rsidRPr="002756A3">
        <w:rPr>
          <w:rStyle w:val="Strong"/>
          <w:rFonts w:ascii="Lato" w:hAnsi="Lato"/>
          <w:b w:val="0"/>
          <w:bCs w:val="0"/>
          <w:color w:val="121416"/>
        </w:rPr>
        <w:t xml:space="preserve">ooking for a challenging role in </w:t>
      </w:r>
      <w:r>
        <w:rPr>
          <w:rStyle w:val="Strong"/>
          <w:rFonts w:ascii="Lato" w:hAnsi="Lato"/>
          <w:b w:val="0"/>
          <w:bCs w:val="0"/>
          <w:color w:val="121416"/>
        </w:rPr>
        <w:t>your</w:t>
      </w:r>
      <w:r w:rsidR="00E20518" w:rsidRPr="002756A3">
        <w:rPr>
          <w:rStyle w:val="Strong"/>
          <w:rFonts w:ascii="Lato" w:hAnsi="Lato"/>
          <w:b w:val="0"/>
          <w:bCs w:val="0"/>
          <w:color w:val="121416"/>
        </w:rPr>
        <w:t xml:space="preserve"> reputed company to utilize my engineering skills </w:t>
      </w:r>
      <w:r>
        <w:rPr>
          <w:rStyle w:val="Strong"/>
          <w:rFonts w:ascii="Lato" w:hAnsi="Lato"/>
          <w:b w:val="0"/>
          <w:bCs w:val="0"/>
          <w:color w:val="121416"/>
        </w:rPr>
        <w:t xml:space="preserve">and experience </w:t>
      </w:r>
      <w:r w:rsidR="00E20518" w:rsidRPr="002756A3">
        <w:rPr>
          <w:rStyle w:val="Strong"/>
          <w:rFonts w:ascii="Lato" w:hAnsi="Lato"/>
          <w:b w:val="0"/>
          <w:bCs w:val="0"/>
          <w:color w:val="121416"/>
        </w:rPr>
        <w:t>that can</w:t>
      </w:r>
      <w:r w:rsidR="002756A3">
        <w:rPr>
          <w:rStyle w:val="Strong"/>
          <w:rFonts w:ascii="Lato" w:hAnsi="Lato"/>
          <w:b w:val="0"/>
          <w:bCs w:val="0"/>
          <w:color w:val="121416"/>
        </w:rPr>
        <w:t xml:space="preserve"> </w:t>
      </w:r>
      <w:r w:rsidR="00E20518" w:rsidRPr="002756A3">
        <w:rPr>
          <w:rStyle w:val="Strong"/>
          <w:rFonts w:ascii="Lato" w:hAnsi="Lato"/>
          <w:b w:val="0"/>
          <w:bCs w:val="0"/>
          <w:color w:val="121416"/>
        </w:rPr>
        <w:t>contribute to the company’s growth as well as enhance my knowledge by exploring new things.</w:t>
      </w:r>
    </w:p>
    <w:sdt>
      <w:sdtPr>
        <w:alias w:val="Education:"/>
        <w:tag w:val="Education:"/>
        <w:id w:val="807127995"/>
        <w:placeholder>
          <w:docPart w:val="439750F563734984BCC487AA48C02213"/>
        </w:placeholder>
        <w:temporary/>
        <w:showingPlcHdr/>
        <w15:appearance w15:val="hidden"/>
      </w:sdtPr>
      <w:sdtContent>
        <w:p w14:paraId="32E82200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EE49EBE" w14:textId="42E7E797" w:rsidR="001C3926" w:rsidRPr="00045D69" w:rsidRDefault="001C3926" w:rsidP="00224995">
      <w:pPr>
        <w:pStyle w:val="Heading2"/>
        <w:numPr>
          <w:ilvl w:val="0"/>
          <w:numId w:val="26"/>
        </w:numPr>
        <w:rPr>
          <w:b w:val="0"/>
          <w:bCs/>
          <w:caps w:val="0"/>
          <w:szCs w:val="24"/>
        </w:rPr>
      </w:pPr>
      <w:proofErr w:type="spellStart"/>
      <w:r w:rsidRPr="00045D69">
        <w:rPr>
          <w:b w:val="0"/>
          <w:bCs/>
          <w:caps w:val="0"/>
          <w:szCs w:val="24"/>
        </w:rPr>
        <w:t>B.Tech</w:t>
      </w:r>
      <w:proofErr w:type="spellEnd"/>
      <w:r w:rsidRPr="00045D69">
        <w:rPr>
          <w:b w:val="0"/>
          <w:bCs/>
          <w:caps w:val="0"/>
          <w:szCs w:val="24"/>
        </w:rPr>
        <w:t xml:space="preserve"> (CSE) | </w:t>
      </w:r>
      <w:r w:rsidRPr="00045D69">
        <w:rPr>
          <w:b w:val="0"/>
          <w:bCs/>
          <w:szCs w:val="24"/>
        </w:rPr>
        <w:t>2020-2024</w:t>
      </w:r>
      <w:r w:rsidRPr="00045D69">
        <w:rPr>
          <w:b w:val="0"/>
          <w:bCs/>
          <w:caps w:val="0"/>
          <w:szCs w:val="24"/>
        </w:rPr>
        <w:t> | Guru Nanak Dev University, Amritsar</w:t>
      </w:r>
    </w:p>
    <w:p w14:paraId="55AC5A3B" w14:textId="2773B8A3" w:rsidR="001C3926" w:rsidRPr="00045D69" w:rsidRDefault="00045D69" w:rsidP="00224995">
      <w:pPr>
        <w:pStyle w:val="Heading2"/>
        <w:numPr>
          <w:ilvl w:val="0"/>
          <w:numId w:val="26"/>
        </w:numPr>
        <w:rPr>
          <w:b w:val="0"/>
          <w:bCs/>
          <w:caps w:val="0"/>
          <w:szCs w:val="24"/>
        </w:rPr>
      </w:pPr>
      <w:r w:rsidRPr="00045D69">
        <w:rPr>
          <w:b w:val="0"/>
          <w:bCs/>
          <w:caps w:val="0"/>
          <w:szCs w:val="24"/>
        </w:rPr>
        <w:t>Higher Secondary Education | 2019-2020 | Khalsa College Public School, Amritsar</w:t>
      </w:r>
    </w:p>
    <w:p w14:paraId="52A2B0E1" w14:textId="46AAF9D1" w:rsidR="006270A9" w:rsidRPr="006025BD" w:rsidRDefault="00224995" w:rsidP="006025BD">
      <w:pPr>
        <w:pStyle w:val="Heading2"/>
        <w:numPr>
          <w:ilvl w:val="0"/>
          <w:numId w:val="26"/>
        </w:numPr>
        <w:rPr>
          <w:szCs w:val="24"/>
        </w:rPr>
      </w:pPr>
      <w:r>
        <w:rPr>
          <w:b w:val="0"/>
          <w:bCs/>
          <w:caps w:val="0"/>
          <w:szCs w:val="24"/>
        </w:rPr>
        <w:t>S</w:t>
      </w:r>
      <w:r w:rsidRPr="00224995">
        <w:rPr>
          <w:b w:val="0"/>
          <w:bCs/>
          <w:caps w:val="0"/>
          <w:szCs w:val="24"/>
        </w:rPr>
        <w:t xml:space="preserve">econdary </w:t>
      </w:r>
      <w:r>
        <w:rPr>
          <w:b w:val="0"/>
          <w:bCs/>
          <w:caps w:val="0"/>
          <w:szCs w:val="24"/>
        </w:rPr>
        <w:t>E</w:t>
      </w:r>
      <w:r w:rsidRPr="00224995">
        <w:rPr>
          <w:b w:val="0"/>
          <w:bCs/>
          <w:caps w:val="0"/>
          <w:szCs w:val="24"/>
        </w:rPr>
        <w:t xml:space="preserve">ducation | 2017-2018 | </w:t>
      </w:r>
      <w:r>
        <w:rPr>
          <w:b w:val="0"/>
          <w:bCs/>
          <w:caps w:val="0"/>
          <w:szCs w:val="24"/>
        </w:rPr>
        <w:t>Kh</w:t>
      </w:r>
      <w:r w:rsidRPr="00224995">
        <w:rPr>
          <w:b w:val="0"/>
          <w:bCs/>
          <w:caps w:val="0"/>
          <w:szCs w:val="24"/>
        </w:rPr>
        <w:t xml:space="preserve">alsa </w:t>
      </w:r>
      <w:r>
        <w:rPr>
          <w:b w:val="0"/>
          <w:bCs/>
          <w:caps w:val="0"/>
          <w:szCs w:val="24"/>
        </w:rPr>
        <w:t>Co</w:t>
      </w:r>
      <w:r w:rsidRPr="00224995">
        <w:rPr>
          <w:b w:val="0"/>
          <w:bCs/>
          <w:caps w:val="0"/>
          <w:szCs w:val="24"/>
        </w:rPr>
        <w:t xml:space="preserve">llege </w:t>
      </w:r>
      <w:r>
        <w:rPr>
          <w:b w:val="0"/>
          <w:bCs/>
          <w:caps w:val="0"/>
          <w:szCs w:val="24"/>
        </w:rPr>
        <w:t>P</w:t>
      </w:r>
      <w:r w:rsidRPr="00224995">
        <w:rPr>
          <w:b w:val="0"/>
          <w:bCs/>
          <w:caps w:val="0"/>
          <w:szCs w:val="24"/>
        </w:rPr>
        <w:t xml:space="preserve">ublic </w:t>
      </w:r>
      <w:r>
        <w:rPr>
          <w:b w:val="0"/>
          <w:bCs/>
          <w:caps w:val="0"/>
          <w:szCs w:val="24"/>
        </w:rPr>
        <w:t>S</w:t>
      </w:r>
      <w:r w:rsidRPr="00224995">
        <w:rPr>
          <w:b w:val="0"/>
          <w:bCs/>
          <w:caps w:val="0"/>
          <w:szCs w:val="24"/>
        </w:rPr>
        <w:t>chool</w:t>
      </w:r>
      <w:r w:rsidR="00045D69" w:rsidRPr="00045D69">
        <w:rPr>
          <w:szCs w:val="24"/>
        </w:rPr>
        <w:t xml:space="preserve">, </w:t>
      </w:r>
      <w:r w:rsidR="00045D69" w:rsidRPr="00224995">
        <w:rPr>
          <w:b w:val="0"/>
          <w:bCs/>
          <w:caps w:val="0"/>
          <w:szCs w:val="24"/>
        </w:rPr>
        <w:t>Amritsar</w:t>
      </w:r>
    </w:p>
    <w:sdt>
      <w:sdtPr>
        <w:alias w:val="Skills &amp; Abilities:"/>
        <w:tag w:val="Skills &amp; Abilities:"/>
        <w:id w:val="458624136"/>
        <w:placeholder>
          <w:docPart w:val="4BFEA42EABDC4C0188F29360380272E4"/>
        </w:placeholder>
        <w:temporary/>
        <w:showingPlcHdr/>
        <w15:appearance w15:val="hidden"/>
      </w:sdtPr>
      <w:sdtContent>
        <w:p w14:paraId="46689413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45EA8323" w14:textId="644FDBEC" w:rsidR="006025BD" w:rsidRPr="006025BD" w:rsidRDefault="006025BD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>Android App Development</w:t>
      </w:r>
    </w:p>
    <w:p w14:paraId="5AAE1218" w14:textId="7B44A5DA" w:rsidR="00A00D58" w:rsidRDefault="00307FF8" w:rsidP="00320D7A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>
        <w:rPr>
          <w:b w:val="0"/>
          <w:bCs/>
          <w:caps w:val="0"/>
        </w:rPr>
        <w:t>Web designing</w:t>
      </w:r>
    </w:p>
    <w:p w14:paraId="1767B7AC" w14:textId="4A468075" w:rsidR="006270A9" w:rsidRPr="00224995" w:rsidRDefault="002F2944" w:rsidP="00224995">
      <w:pPr>
        <w:pStyle w:val="Heading2"/>
        <w:numPr>
          <w:ilvl w:val="0"/>
          <w:numId w:val="27"/>
        </w:numPr>
        <w:rPr>
          <w:b w:val="0"/>
          <w:bCs/>
        </w:rPr>
      </w:pPr>
      <w:r>
        <w:rPr>
          <w:b w:val="0"/>
          <w:bCs/>
          <w:caps w:val="0"/>
        </w:rPr>
        <w:t xml:space="preserve">Graphic </w:t>
      </w:r>
      <w:r w:rsidR="00946E52">
        <w:rPr>
          <w:b w:val="0"/>
          <w:bCs/>
          <w:caps w:val="0"/>
        </w:rPr>
        <w:t>designing</w:t>
      </w:r>
    </w:p>
    <w:p w14:paraId="373EF028" w14:textId="65D44B58" w:rsidR="00224995" w:rsidRDefault="00E30111" w:rsidP="00224995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>
        <w:rPr>
          <w:b w:val="0"/>
          <w:bCs/>
          <w:caps w:val="0"/>
        </w:rPr>
        <w:t>MySQL</w:t>
      </w:r>
    </w:p>
    <w:p w14:paraId="29B9B5F9" w14:textId="0A9010F0" w:rsidR="006025BD" w:rsidRDefault="006025BD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>
        <w:rPr>
          <w:b w:val="0"/>
          <w:bCs/>
          <w:caps w:val="0"/>
        </w:rPr>
        <w:t>C++, Java, Python, HTML, CSS, JavaScript</w:t>
      </w:r>
    </w:p>
    <w:p w14:paraId="06A14E4A" w14:textId="0A1A7AB9" w:rsidR="006025BD" w:rsidRDefault="006025BD" w:rsidP="006025BD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Projects</w:t>
      </w:r>
    </w:p>
    <w:p w14:paraId="16067559" w14:textId="77777777" w:rsidR="006025BD" w:rsidRPr="006025BD" w:rsidRDefault="006025BD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>Tic Tac Toe | Android Studio, Java</w:t>
      </w:r>
    </w:p>
    <w:p w14:paraId="55C3BBE4" w14:textId="4F9DFF69" w:rsidR="00303C74" w:rsidRDefault="006025BD" w:rsidP="00303C74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>CS Central | HTML, CSS, JavaScript</w:t>
      </w:r>
    </w:p>
    <w:p w14:paraId="1B7333B0" w14:textId="2301719C" w:rsidR="00303C74" w:rsidRPr="00303C74" w:rsidRDefault="00303C74" w:rsidP="00303C74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303C74">
        <w:rPr>
          <w:b w:val="0"/>
          <w:bCs/>
          <w:caps w:val="0"/>
        </w:rPr>
        <w:t>Inventory Management and GST Billing System</w:t>
      </w:r>
      <w:r>
        <w:rPr>
          <w:b w:val="0"/>
          <w:bCs/>
          <w:caps w:val="0"/>
        </w:rPr>
        <w:t xml:space="preserve">| </w:t>
      </w:r>
      <w:r w:rsidRPr="006025BD">
        <w:rPr>
          <w:b w:val="0"/>
          <w:bCs/>
          <w:caps w:val="0"/>
        </w:rPr>
        <w:t>HTML, CSS, JavaScript</w:t>
      </w:r>
      <w:r>
        <w:rPr>
          <w:b w:val="0"/>
          <w:bCs/>
          <w:caps w:val="0"/>
        </w:rPr>
        <w:t>, PHP, MySQL</w:t>
      </w:r>
    </w:p>
    <w:p w14:paraId="76FC5704" w14:textId="5A42B616" w:rsidR="006025BD" w:rsidRPr="006025BD" w:rsidRDefault="006025BD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>Vaccination Center Locator | Python</w:t>
      </w:r>
    </w:p>
    <w:sdt>
      <w:sdtPr>
        <w:alias w:val="Experience:"/>
        <w:tag w:val="Experience:"/>
        <w:id w:val="171684534"/>
        <w:placeholder>
          <w:docPart w:val="9651C14EBF784B7FA328B41CEDE45DBF"/>
        </w:placeholder>
        <w:temporary/>
        <w:showingPlcHdr/>
        <w15:appearance w15:val="hidden"/>
      </w:sdtPr>
      <w:sdtContent>
        <w:p w14:paraId="0D9EAFC0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9996DBF" w14:textId="72519EE1" w:rsidR="006270A9" w:rsidRDefault="00224995" w:rsidP="00693289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93289">
        <w:rPr>
          <w:b w:val="0"/>
          <w:bCs/>
          <w:caps w:val="0"/>
        </w:rPr>
        <w:t xml:space="preserve">Ninja </w:t>
      </w:r>
      <w:r w:rsidR="00693289">
        <w:rPr>
          <w:b w:val="0"/>
          <w:bCs/>
          <w:caps w:val="0"/>
        </w:rPr>
        <w:t>E</w:t>
      </w:r>
      <w:r w:rsidRPr="00693289">
        <w:rPr>
          <w:b w:val="0"/>
          <w:bCs/>
          <w:caps w:val="0"/>
        </w:rPr>
        <w:t xml:space="preserve">ntrepreneur </w:t>
      </w:r>
      <w:r w:rsidR="009D5933" w:rsidRPr="00693289">
        <w:rPr>
          <w:b w:val="0"/>
          <w:bCs/>
          <w:caps w:val="0"/>
        </w:rPr>
        <w:t>| </w:t>
      </w:r>
      <w:r w:rsidR="00693289">
        <w:rPr>
          <w:b w:val="0"/>
          <w:bCs/>
          <w:caps w:val="0"/>
        </w:rPr>
        <w:t>Coding Ninjas</w:t>
      </w:r>
      <w:r w:rsidR="009D5933" w:rsidRPr="00693289">
        <w:rPr>
          <w:b w:val="0"/>
          <w:bCs/>
          <w:caps w:val="0"/>
        </w:rPr>
        <w:t> | </w:t>
      </w:r>
      <w:r w:rsidR="00693289">
        <w:rPr>
          <w:b w:val="0"/>
          <w:bCs/>
          <w:caps w:val="0"/>
        </w:rPr>
        <w:t>2021-22</w:t>
      </w:r>
    </w:p>
    <w:p w14:paraId="2BEC603C" w14:textId="1DF27ACB" w:rsidR="003934C4" w:rsidRPr="006025BD" w:rsidRDefault="003934C4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 xml:space="preserve">Technical </w:t>
      </w:r>
      <w:r w:rsidR="001F02B9" w:rsidRPr="006025BD">
        <w:rPr>
          <w:b w:val="0"/>
          <w:bCs/>
          <w:caps w:val="0"/>
        </w:rPr>
        <w:t>L</w:t>
      </w:r>
      <w:r w:rsidRPr="006025BD">
        <w:rPr>
          <w:b w:val="0"/>
          <w:bCs/>
          <w:caps w:val="0"/>
        </w:rPr>
        <w:t xml:space="preserve">ead | Geeks for Geeks GNDU Chapter </w:t>
      </w:r>
      <w:r w:rsidR="00586163" w:rsidRPr="006025BD">
        <w:rPr>
          <w:b w:val="0"/>
          <w:bCs/>
          <w:caps w:val="0"/>
        </w:rPr>
        <w:t>| 2022</w:t>
      </w:r>
    </w:p>
    <w:p w14:paraId="7A5D7736" w14:textId="080844E5" w:rsidR="001F02B9" w:rsidRPr="006025BD" w:rsidRDefault="00BE7626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>Campus Ambassador | Skill-Lync | 2022-23</w:t>
      </w:r>
    </w:p>
    <w:p w14:paraId="08DDA8A6" w14:textId="1FBDD039" w:rsidR="0088199C" w:rsidRDefault="0088199C" w:rsidP="00D1024B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Volunteer Work</w:t>
      </w:r>
    </w:p>
    <w:p w14:paraId="6BAA68D7" w14:textId="77777777" w:rsidR="001F02B9" w:rsidRDefault="001F02B9" w:rsidP="00D1024B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>
        <w:rPr>
          <w:b w:val="0"/>
          <w:bCs/>
          <w:caps w:val="0"/>
        </w:rPr>
        <w:t>Microsoft Learn Student Ambassador</w:t>
      </w:r>
      <w:r w:rsidRPr="00693289">
        <w:rPr>
          <w:b w:val="0"/>
          <w:bCs/>
          <w:caps w:val="0"/>
        </w:rPr>
        <w:t> | </w:t>
      </w:r>
      <w:r>
        <w:rPr>
          <w:b w:val="0"/>
          <w:bCs/>
          <w:caps w:val="0"/>
        </w:rPr>
        <w:t>Microsoft</w:t>
      </w:r>
      <w:r w:rsidRPr="00693289">
        <w:rPr>
          <w:b w:val="0"/>
          <w:bCs/>
          <w:caps w:val="0"/>
        </w:rPr>
        <w:t> | </w:t>
      </w:r>
      <w:r>
        <w:rPr>
          <w:b w:val="0"/>
          <w:bCs/>
          <w:caps w:val="0"/>
        </w:rPr>
        <w:t>2022</w:t>
      </w:r>
    </w:p>
    <w:p w14:paraId="0F6016EE" w14:textId="102C492B" w:rsidR="006025BD" w:rsidRPr="006025BD" w:rsidRDefault="006025BD" w:rsidP="006025BD">
      <w:pPr>
        <w:pStyle w:val="Heading2"/>
        <w:numPr>
          <w:ilvl w:val="0"/>
          <w:numId w:val="27"/>
        </w:numPr>
        <w:rPr>
          <w:b w:val="0"/>
          <w:bCs/>
          <w:caps w:val="0"/>
        </w:rPr>
      </w:pPr>
      <w:r w:rsidRPr="006025BD">
        <w:rPr>
          <w:b w:val="0"/>
          <w:bCs/>
          <w:caps w:val="0"/>
        </w:rPr>
        <w:t xml:space="preserve">Technical Team Lead | Web3Camp </w:t>
      </w:r>
      <w:proofErr w:type="spellStart"/>
      <w:r w:rsidRPr="006025BD">
        <w:rPr>
          <w:b w:val="0"/>
          <w:bCs/>
          <w:caps w:val="0"/>
        </w:rPr>
        <w:t>GirlScript</w:t>
      </w:r>
      <w:proofErr w:type="spellEnd"/>
      <w:r w:rsidRPr="006025BD">
        <w:rPr>
          <w:b w:val="0"/>
          <w:bCs/>
          <w:caps w:val="0"/>
        </w:rPr>
        <w:t xml:space="preserve"> | 2021</w:t>
      </w:r>
    </w:p>
    <w:p w14:paraId="2512902E" w14:textId="77777777" w:rsidR="00856F92" w:rsidRPr="00856F92" w:rsidRDefault="00856F92" w:rsidP="00856F92"/>
    <w:sectPr w:rsidR="00856F92" w:rsidRPr="00856F92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6FA3" w14:textId="77777777" w:rsidR="004431CD" w:rsidRDefault="004431CD">
      <w:pPr>
        <w:spacing w:after="0"/>
      </w:pPr>
      <w:r>
        <w:separator/>
      </w:r>
    </w:p>
  </w:endnote>
  <w:endnote w:type="continuationSeparator" w:id="0">
    <w:p w14:paraId="206DF480" w14:textId="77777777" w:rsidR="004431CD" w:rsidRDefault="00443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D06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A5ED" w14:textId="77777777" w:rsidR="004431CD" w:rsidRDefault="004431CD">
      <w:pPr>
        <w:spacing w:after="0"/>
      </w:pPr>
      <w:r>
        <w:separator/>
      </w:r>
    </w:p>
  </w:footnote>
  <w:footnote w:type="continuationSeparator" w:id="0">
    <w:p w14:paraId="166A6EB2" w14:textId="77777777" w:rsidR="004431CD" w:rsidRDefault="004431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8B4D29"/>
    <w:multiLevelType w:val="hybridMultilevel"/>
    <w:tmpl w:val="ABE4FF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E719FD"/>
    <w:multiLevelType w:val="hybridMultilevel"/>
    <w:tmpl w:val="E3362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EF38CF"/>
    <w:multiLevelType w:val="hybridMultilevel"/>
    <w:tmpl w:val="22602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C6980"/>
    <w:multiLevelType w:val="hybridMultilevel"/>
    <w:tmpl w:val="4EC8B8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6F2C3876"/>
    <w:multiLevelType w:val="hybridMultilevel"/>
    <w:tmpl w:val="83FCCD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8F34591"/>
    <w:multiLevelType w:val="hybridMultilevel"/>
    <w:tmpl w:val="0A2E0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66200">
    <w:abstractNumId w:val="9"/>
  </w:num>
  <w:num w:numId="2" w16cid:durableId="1041125710">
    <w:abstractNumId w:val="9"/>
    <w:lvlOverride w:ilvl="0">
      <w:startOverride w:val="1"/>
    </w:lvlOverride>
  </w:num>
  <w:num w:numId="3" w16cid:durableId="1946376542">
    <w:abstractNumId w:val="9"/>
    <w:lvlOverride w:ilvl="0">
      <w:startOverride w:val="1"/>
    </w:lvlOverride>
  </w:num>
  <w:num w:numId="4" w16cid:durableId="1629821867">
    <w:abstractNumId w:val="9"/>
    <w:lvlOverride w:ilvl="0">
      <w:startOverride w:val="1"/>
    </w:lvlOverride>
  </w:num>
  <w:num w:numId="5" w16cid:durableId="72360383">
    <w:abstractNumId w:val="8"/>
  </w:num>
  <w:num w:numId="6" w16cid:durableId="2127504321">
    <w:abstractNumId w:val="7"/>
  </w:num>
  <w:num w:numId="7" w16cid:durableId="279803863">
    <w:abstractNumId w:val="6"/>
  </w:num>
  <w:num w:numId="8" w16cid:durableId="1477410096">
    <w:abstractNumId w:val="5"/>
  </w:num>
  <w:num w:numId="9" w16cid:durableId="941836517">
    <w:abstractNumId w:val="4"/>
  </w:num>
  <w:num w:numId="10" w16cid:durableId="293491258">
    <w:abstractNumId w:val="3"/>
  </w:num>
  <w:num w:numId="11" w16cid:durableId="495193911">
    <w:abstractNumId w:val="2"/>
  </w:num>
  <w:num w:numId="12" w16cid:durableId="1060253679">
    <w:abstractNumId w:val="1"/>
  </w:num>
  <w:num w:numId="13" w16cid:durableId="466120746">
    <w:abstractNumId w:val="0"/>
  </w:num>
  <w:num w:numId="14" w16cid:durableId="1289160984">
    <w:abstractNumId w:val="15"/>
  </w:num>
  <w:num w:numId="15" w16cid:durableId="1164662184">
    <w:abstractNumId w:val="20"/>
  </w:num>
  <w:num w:numId="16" w16cid:durableId="134030586">
    <w:abstractNumId w:val="14"/>
  </w:num>
  <w:num w:numId="17" w16cid:durableId="74667094">
    <w:abstractNumId w:val="18"/>
  </w:num>
  <w:num w:numId="18" w16cid:durableId="706561674">
    <w:abstractNumId w:val="12"/>
  </w:num>
  <w:num w:numId="19" w16cid:durableId="141628645">
    <w:abstractNumId w:val="24"/>
  </w:num>
  <w:num w:numId="20" w16cid:durableId="2058578009">
    <w:abstractNumId w:val="21"/>
  </w:num>
  <w:num w:numId="21" w16cid:durableId="1599948323">
    <w:abstractNumId w:val="13"/>
  </w:num>
  <w:num w:numId="22" w16cid:durableId="1756975157">
    <w:abstractNumId w:val="17"/>
  </w:num>
  <w:num w:numId="23" w16cid:durableId="867597526">
    <w:abstractNumId w:val="22"/>
  </w:num>
  <w:num w:numId="24" w16cid:durableId="1241796376">
    <w:abstractNumId w:val="19"/>
  </w:num>
  <w:num w:numId="25" w16cid:durableId="343244556">
    <w:abstractNumId w:val="16"/>
  </w:num>
  <w:num w:numId="26" w16cid:durableId="1273320876">
    <w:abstractNumId w:val="10"/>
  </w:num>
  <w:num w:numId="27" w16cid:durableId="1887402940">
    <w:abstractNumId w:val="11"/>
  </w:num>
  <w:num w:numId="28" w16cid:durableId="1910384635">
    <w:abstractNumId w:val="23"/>
  </w:num>
  <w:num w:numId="29" w16cid:durableId="13702985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BD"/>
    <w:rsid w:val="000405BD"/>
    <w:rsid w:val="00045D69"/>
    <w:rsid w:val="00046335"/>
    <w:rsid w:val="000A4F59"/>
    <w:rsid w:val="000E1259"/>
    <w:rsid w:val="00141A4C"/>
    <w:rsid w:val="001B29CF"/>
    <w:rsid w:val="001C3926"/>
    <w:rsid w:val="001F02B9"/>
    <w:rsid w:val="00224995"/>
    <w:rsid w:val="002756A3"/>
    <w:rsid w:val="0028220F"/>
    <w:rsid w:val="002F2944"/>
    <w:rsid w:val="002F73FB"/>
    <w:rsid w:val="00303C74"/>
    <w:rsid w:val="00307FF8"/>
    <w:rsid w:val="00320D7A"/>
    <w:rsid w:val="00337A87"/>
    <w:rsid w:val="00343211"/>
    <w:rsid w:val="00356C14"/>
    <w:rsid w:val="0035756E"/>
    <w:rsid w:val="003934C4"/>
    <w:rsid w:val="004431CD"/>
    <w:rsid w:val="00586163"/>
    <w:rsid w:val="005964F7"/>
    <w:rsid w:val="006025BD"/>
    <w:rsid w:val="00617B26"/>
    <w:rsid w:val="006270A9"/>
    <w:rsid w:val="00675956"/>
    <w:rsid w:val="00681034"/>
    <w:rsid w:val="00693289"/>
    <w:rsid w:val="00775281"/>
    <w:rsid w:val="00816216"/>
    <w:rsid w:val="00856F92"/>
    <w:rsid w:val="00865756"/>
    <w:rsid w:val="0087734B"/>
    <w:rsid w:val="0088199C"/>
    <w:rsid w:val="008B2359"/>
    <w:rsid w:val="008C28D0"/>
    <w:rsid w:val="00946E52"/>
    <w:rsid w:val="009C53DE"/>
    <w:rsid w:val="009D5933"/>
    <w:rsid w:val="00A00D58"/>
    <w:rsid w:val="00A016CC"/>
    <w:rsid w:val="00A0516C"/>
    <w:rsid w:val="00A30941"/>
    <w:rsid w:val="00A51C6E"/>
    <w:rsid w:val="00BD4166"/>
    <w:rsid w:val="00BD768D"/>
    <w:rsid w:val="00BE7626"/>
    <w:rsid w:val="00C61F8E"/>
    <w:rsid w:val="00E20518"/>
    <w:rsid w:val="00E30111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5E110"/>
  <w15:chartTrackingRefBased/>
  <w15:docId w15:val="{27E15017-40BE-4C4B-A6D3-11688A5E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C39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0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8F2E6B55A5428E82EF0B664C7B8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4E622-3999-4B48-9A01-1749B79490AE}"/>
      </w:docPartPr>
      <w:docPartBody>
        <w:p w:rsidR="009F3F7C" w:rsidRDefault="009F3F7C">
          <w:pPr>
            <w:pStyle w:val="AF8F2E6B55A5428E82EF0B664C7B8E00"/>
          </w:pPr>
          <w:r>
            <w:t>Objective</w:t>
          </w:r>
        </w:p>
      </w:docPartBody>
    </w:docPart>
    <w:docPart>
      <w:docPartPr>
        <w:name w:val="439750F563734984BCC487AA48C0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A3C02-CE82-4447-924A-04F01F88FDE1}"/>
      </w:docPartPr>
      <w:docPartBody>
        <w:p w:rsidR="009F3F7C" w:rsidRDefault="009F3F7C">
          <w:pPr>
            <w:pStyle w:val="439750F563734984BCC487AA48C02213"/>
          </w:pPr>
          <w:r>
            <w:t>Education</w:t>
          </w:r>
        </w:p>
      </w:docPartBody>
    </w:docPart>
    <w:docPart>
      <w:docPartPr>
        <w:name w:val="4BFEA42EABDC4C0188F2936038027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15C6-0985-4D94-8379-60BDE9FF3E35}"/>
      </w:docPartPr>
      <w:docPartBody>
        <w:p w:rsidR="009F3F7C" w:rsidRDefault="009F3F7C">
          <w:pPr>
            <w:pStyle w:val="4BFEA42EABDC4C0188F29360380272E4"/>
          </w:pPr>
          <w:r>
            <w:t>Skills &amp; Abilities</w:t>
          </w:r>
        </w:p>
      </w:docPartBody>
    </w:docPart>
    <w:docPart>
      <w:docPartPr>
        <w:name w:val="9651C14EBF784B7FA328B41CEDE4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2BE8-6F57-4BBA-BCE8-7E83132D8F4A}"/>
      </w:docPartPr>
      <w:docPartBody>
        <w:p w:rsidR="009F3F7C" w:rsidRDefault="009F3F7C">
          <w:pPr>
            <w:pStyle w:val="9651C14EBF784B7FA328B41CEDE45DB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C"/>
    <w:rsid w:val="00366FBE"/>
    <w:rsid w:val="0049624B"/>
    <w:rsid w:val="00583E17"/>
    <w:rsid w:val="009F3F7C"/>
    <w:rsid w:val="00A44662"/>
    <w:rsid w:val="00B72D6E"/>
    <w:rsid w:val="00C33C04"/>
    <w:rsid w:val="00F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F2E6B55A5428E82EF0B664C7B8E00">
    <w:name w:val="AF8F2E6B55A5428E82EF0B664C7B8E00"/>
  </w:style>
  <w:style w:type="paragraph" w:customStyle="1" w:styleId="439750F563734984BCC487AA48C02213">
    <w:name w:val="439750F563734984BCC487AA48C02213"/>
  </w:style>
  <w:style w:type="paragraph" w:customStyle="1" w:styleId="4BFEA42EABDC4C0188F29360380272E4">
    <w:name w:val="4BFEA42EABDC4C0188F29360380272E4"/>
  </w:style>
  <w:style w:type="paragraph" w:customStyle="1" w:styleId="9651C14EBF784B7FA328B41CEDE45DBF">
    <w:name w:val="9651C14EBF784B7FA328B41CEDE45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Eshan Sengupta</cp:lastModifiedBy>
  <cp:revision>4</cp:revision>
  <dcterms:created xsi:type="dcterms:W3CDTF">2023-02-22T03:15:00Z</dcterms:created>
  <dcterms:modified xsi:type="dcterms:W3CDTF">2023-04-15T19:57:00Z</dcterms:modified>
  <cp:version/>
</cp:coreProperties>
</file>